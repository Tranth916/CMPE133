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7B" w:rsidRPr="00974D7F" w:rsidRDefault="00027A7B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Major Form for Program Starting</w:t>
      </w:r>
    </w:p>
    <w:p w:rsidR="00027A7B" w:rsidRPr="00974D7F" w:rsidRDefault="003F38D2">
      <w:pPr>
        <w:jc w:val="center"/>
        <w:rPr>
          <w:rFonts w:ascii="Arial" w:hAnsi="Arial" w:cs="Arial"/>
          <w:b/>
        </w:rPr>
      </w:pPr>
      <w:r w:rsidRPr="00974D7F">
        <w:rPr>
          <w:rFonts w:ascii="Arial" w:hAnsi="Arial" w:cs="Arial"/>
          <w:b/>
        </w:rPr>
        <w:t>Fall</w:t>
      </w:r>
      <w:r w:rsidR="00BD4582">
        <w:rPr>
          <w:rFonts w:ascii="Arial" w:hAnsi="Arial" w:cs="Arial"/>
          <w:b/>
        </w:rPr>
        <w:t xml:space="preserve"> 2016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san </w:t>
      </w:r>
      <w:r w:rsidR="00BC652A" w:rsidRPr="00974D7F">
        <w:rPr>
          <w:rFonts w:ascii="Arial" w:hAnsi="Arial" w:cs="Arial"/>
          <w:b/>
          <w:smallCaps/>
          <w:sz w:val="16"/>
          <w:szCs w:val="16"/>
        </w:rPr>
        <w:t>José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state university, computer engineering department</w:t>
      </w:r>
    </w:p>
    <w:p w:rsidR="00027A7B" w:rsidRPr="00974D7F" w:rsidRDefault="00027A7B">
      <w:pPr>
        <w:jc w:val="center"/>
        <w:rPr>
          <w:rFonts w:ascii="Arial" w:hAnsi="Arial" w:cs="Arial"/>
          <w:b/>
          <w:smallCaps/>
          <w:sz w:val="16"/>
          <w:szCs w:val="16"/>
        </w:rPr>
      </w:pPr>
      <w:r w:rsidRPr="00974D7F">
        <w:rPr>
          <w:rFonts w:ascii="Arial" w:hAnsi="Arial" w:cs="Arial"/>
          <w:b/>
          <w:smallCaps/>
          <w:sz w:val="16"/>
          <w:szCs w:val="16"/>
        </w:rPr>
        <w:t xml:space="preserve">bachelor of science in </w:t>
      </w:r>
      <w:r w:rsidR="00B814CE">
        <w:rPr>
          <w:rFonts w:ascii="Arial" w:hAnsi="Arial" w:cs="Arial"/>
          <w:b/>
          <w:smallCaps/>
          <w:sz w:val="16"/>
          <w:szCs w:val="16"/>
        </w:rPr>
        <w:t>Software</w:t>
      </w:r>
      <w:r w:rsidRPr="00974D7F">
        <w:rPr>
          <w:rFonts w:ascii="Arial" w:hAnsi="Arial" w:cs="Arial"/>
          <w:b/>
          <w:smallCaps/>
          <w:sz w:val="16"/>
          <w:szCs w:val="16"/>
        </w:rPr>
        <w:t xml:space="preserve"> engineering</w:t>
      </w:r>
    </w:p>
    <w:p w:rsidR="006D280B" w:rsidRDefault="006D280B" w:rsidP="006D280B">
      <w:pPr>
        <w:pStyle w:val="z-TopofForm"/>
      </w:pPr>
      <w:r>
        <w:t>Top of Form</w:t>
      </w:r>
    </w:p>
    <w:tbl>
      <w:tblPr>
        <w:tblW w:w="17148" w:type="dxa"/>
        <w:tblLayout w:type="fixed"/>
        <w:tblCellMar>
          <w:top w:w="20" w:type="dxa"/>
          <w:bottom w:w="20" w:type="dxa"/>
        </w:tblCellMar>
        <w:tblLook w:val="01E0" w:firstRow="1" w:lastRow="1" w:firstColumn="1" w:lastColumn="1" w:noHBand="0" w:noVBand="0"/>
      </w:tblPr>
      <w:tblGrid>
        <w:gridCol w:w="708"/>
        <w:gridCol w:w="600"/>
        <w:gridCol w:w="2400"/>
        <w:gridCol w:w="480"/>
        <w:gridCol w:w="620"/>
        <w:gridCol w:w="700"/>
        <w:gridCol w:w="20"/>
        <w:gridCol w:w="340"/>
        <w:gridCol w:w="360"/>
        <w:gridCol w:w="720"/>
        <w:gridCol w:w="720"/>
        <w:gridCol w:w="240"/>
        <w:gridCol w:w="2040"/>
        <w:gridCol w:w="360"/>
        <w:gridCol w:w="312"/>
        <w:gridCol w:w="768"/>
        <w:gridCol w:w="2880"/>
        <w:gridCol w:w="2880"/>
      </w:tblGrid>
      <w:tr w:rsidR="006D280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#lastName</w:t>
            </w:r>
            <w:r w:rsidR="00410CA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3240" w:type="dxa"/>
            <w:gridSpan w:val="7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#firstName</w:t>
            </w:r>
            <w:r w:rsidR="00BB5E4C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720" w:type="dxa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#mi</w:t>
            </w:r>
            <w:r w:rsidR="00423B2F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  <w:tc>
          <w:tcPr>
            <w:tcW w:w="240" w:type="dxa"/>
            <w:vAlign w:val="center"/>
          </w:tcPr>
          <w:p w:rsidR="006D280B" w:rsidRPr="00A30264" w:rsidRDefault="006D280B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vAlign w:val="center"/>
          </w:tcPr>
          <w:p w:rsidR="006D280B" w:rsidRPr="00A30264" w:rsidRDefault="00C3259A" w:rsidP="00B116B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#studentID</w:t>
            </w:r>
            <w:r w:rsidR="00D34B9D">
              <w:rPr>
                <w:rFonts w:ascii="Arial" w:hAnsi="Arial" w:cs="Arial"/>
                <w:i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tcBorders>
              <w:top w:val="single" w:sz="4" w:space="0" w:color="auto"/>
            </w:tcBorders>
            <w:vAlign w:val="center"/>
          </w:tcPr>
          <w:p w:rsidR="00027A7B" w:rsidRPr="00A30264" w:rsidRDefault="00A30264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Last</w:t>
            </w:r>
          </w:p>
        </w:tc>
        <w:tc>
          <w:tcPr>
            <w:tcW w:w="3240" w:type="dxa"/>
            <w:gridSpan w:val="7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First                                                                                                           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M.I.</w:t>
            </w:r>
          </w:p>
        </w:tc>
        <w:tc>
          <w:tcPr>
            <w:tcW w:w="240" w:type="dxa"/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3480" w:type="dxa"/>
            <w:gridSpan w:val="4"/>
            <w:tcBorders>
              <w:top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i/>
                <w:sz w:val="14"/>
                <w:szCs w:val="14"/>
              </w:rPr>
              <w:t>Student ID</w:t>
            </w:r>
          </w:p>
        </w:tc>
      </w:tr>
      <w:tr w:rsidR="00027A7B" w:rsidRPr="00A30264" w:rsidTr="006D280B">
        <w:trPr>
          <w:gridAfter w:val="2"/>
          <w:wAfter w:w="5760" w:type="dxa"/>
          <w:cantSplit/>
          <w:trHeight w:val="180"/>
        </w:trPr>
        <w:tc>
          <w:tcPr>
            <w:tcW w:w="3708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Total</w:t>
            </w:r>
            <w:r w:rsidR="00D62F55" w:rsidRPr="00A30264">
              <w:rPr>
                <w:rFonts w:ascii="Arial" w:hAnsi="Arial" w:cs="Arial"/>
                <w:sz w:val="14"/>
                <w:szCs w:val="14"/>
              </w:rPr>
              <w:t xml:space="preserve"> number of units for degree: 1</w:t>
            </w:r>
            <w:r w:rsidR="00EF21BC" w:rsidRPr="00A3026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3960" w:type="dxa"/>
            <w:gridSpan w:val="8"/>
            <w:vAlign w:val="center"/>
          </w:tcPr>
          <w:p w:rsidR="00027A7B" w:rsidRPr="00A30264" w:rsidRDefault="00F15FC1" w:rsidP="00F15F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Catalog </w:t>
            </w:r>
            <w:r w:rsidR="00027A7B" w:rsidRPr="00A30264">
              <w:rPr>
                <w:rFonts w:ascii="Arial" w:hAnsi="Arial" w:cs="Arial"/>
                <w:sz w:val="14"/>
                <w:szCs w:val="14"/>
              </w:rPr>
              <w:t>year (select one)</w:t>
            </w:r>
          </w:p>
        </w:tc>
        <w:tc>
          <w:tcPr>
            <w:tcW w:w="2640" w:type="dxa"/>
            <w:gridSpan w:val="3"/>
            <w:vAlign w:val="center"/>
          </w:tcPr>
          <w:p w:rsidR="00027A7B" w:rsidRPr="00A30264" w:rsidRDefault="00027A7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Proposed semester of graduation: 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027A7B" w:rsidRPr="00A30264" w:rsidRDefault="000706E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#year</w:t>
            </w:r>
            <w:r w:rsidR="00825C7B">
              <w:rPr>
                <w:rFonts w:ascii="Arial" w:hAnsi="Arial" w:cs="Arial"/>
                <w:sz w:val="14"/>
                <w:szCs w:val="14"/>
              </w:rPr>
              <w:t>#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3708" w:type="dxa"/>
            <w:gridSpan w:val="3"/>
            <w:tcBorders>
              <w:bottom w:val="single" w:sz="4" w:space="0" w:color="auto"/>
            </w:tcBorders>
            <w:vAlign w:val="center"/>
          </w:tcPr>
          <w:p w:rsidR="00027A7B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960" w:type="dxa"/>
            <w:gridSpan w:val="8"/>
            <w:tcBorders>
              <w:bottom w:val="single" w:sz="4" w:space="0" w:color="auto"/>
            </w:tcBorders>
            <w:vAlign w:val="center"/>
          </w:tcPr>
          <w:p w:rsidR="00027A7B" w:rsidRPr="00A30264" w:rsidRDefault="00BD4582" w:rsidP="003B1BA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Fall 2016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NAME=\"Fall 2014\"&gt;" </w:instrText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6D280B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D280B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3B1BA4">
              <w:rPr>
                <w:rFonts w:ascii="Arial" w:hAnsi="Arial" w:cs="Arial"/>
                <w:sz w:val="14"/>
                <w:szCs w:val="14"/>
              </w:rPr>
              <w:t>Graduating Semester</w:t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begin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 PRIVATE "&lt;INPUT TYPE=\"CHECKBOX\" NAME=\"Graduating semester\"&gt;" </w:instrText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3B1BA4">
              <w:rPr>
                <w:rFonts w:ascii="Arial" w:hAnsi="Arial" w:cs="Arial"/>
                <w:sz w:val="14"/>
                <w:szCs w:val="14"/>
              </w:rPr>
              <w:instrText xml:space="preserve">MACROBUTTON HTMLDirect </w:instrText>
            </w:r>
            <w:r w:rsidR="007E0C30">
              <w:rPr>
                <w:noProof/>
              </w:rPr>
              <w:drawing>
                <wp:inline distT="0" distB="0" distL="0" distR="0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1BA4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="00C81166" w:rsidRPr="00A302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3720" w:type="dxa"/>
            <w:gridSpan w:val="5"/>
            <w:tcBorders>
              <w:bottom w:val="single" w:sz="4" w:space="0" w:color="auto"/>
            </w:tcBorders>
            <w:vAlign w:val="center"/>
          </w:tcPr>
          <w:p w:rsidR="00027A7B" w:rsidRPr="00A30264" w:rsidRDefault="00027A7B" w:rsidP="0015278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 w:rsidP="00DD4C0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core</w:t>
            </w:r>
            <w:r w:rsidR="00DD4C05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courses</w:t>
            </w: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 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(Totals </w:t>
            </w:r>
            <w:r w:rsidR="00B814CE" w:rsidRPr="00A30264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027A7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6D280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Dept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Title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Units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7B" w:rsidRPr="00A30264" w:rsidRDefault="00027A7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sz w:val="14"/>
                <w:szCs w:val="14"/>
              </w:rPr>
              <w:t>Grade</w:t>
            </w: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CB441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 w:rsidR="00141A5B" w:rsidRPr="00A3026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4B378B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>Introduction to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141A5B" w:rsidRPr="00A30264" w:rsidRDefault="003F5DB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A13DE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="005656D5" w:rsidRPr="00A30264">
              <w:rPr>
                <w:rFonts w:ascii="Arial" w:hAnsi="Arial" w:cs="Arial"/>
                <w:sz w:val="14"/>
                <w:szCs w:val="14"/>
              </w:rPr>
              <w:t>46A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5656D5" w:rsidP="00722A00">
            <w:pPr>
              <w:pStyle w:val="Default"/>
              <w:rPr>
                <w:rFonts w:ascii="Arial" w:hAnsi="Arial" w:cs="Arial"/>
                <w:color w:val="auto"/>
                <w:sz w:val="14"/>
                <w:szCs w:val="14"/>
              </w:rPr>
            </w:pPr>
            <w:r w:rsidRPr="00A30264">
              <w:rPr>
                <w:rFonts w:ascii="Arial" w:hAnsi="Arial" w:cs="Arial"/>
                <w:color w:val="auto"/>
                <w:sz w:val="14"/>
                <w:szCs w:val="14"/>
              </w:rPr>
              <w:t>Introduction to Programming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5656D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F21BC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4B378B" w:rsidRDefault="007C11C6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4B378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ngrave" w:sz="2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ngrave" w:sz="24" w:space="0" w:color="auto"/>
              <w:right w:val="single" w:sz="4" w:space="0" w:color="auto"/>
            </w:tcBorders>
            <w:vAlign w:val="center"/>
          </w:tcPr>
          <w:p w:rsidR="00EF21BC" w:rsidRPr="00A30264" w:rsidRDefault="003F5DB2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A13DE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="005656D5" w:rsidRPr="00A30264">
              <w:rPr>
                <w:rFonts w:ascii="Arial" w:hAnsi="Arial" w:cs="Arial"/>
                <w:sz w:val="14"/>
                <w:szCs w:val="14"/>
              </w:rPr>
              <w:t>46B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Introduction to Data Structure</w:t>
            </w:r>
            <w:r w:rsidR="00560FB3">
              <w:rPr>
                <w:rFonts w:ascii="Arial" w:hAnsi="Arial" w:cs="Arial"/>
                <w:sz w:val="14"/>
                <w:szCs w:val="14"/>
              </w:rPr>
              <w:t>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ngrav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B814C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 xml:space="preserve">required courses </w:t>
            </w:r>
            <w:r w:rsidR="00740099" w:rsidRPr="00A30264">
              <w:rPr>
                <w:rFonts w:ascii="Arial" w:hAnsi="Arial" w:cs="Arial"/>
                <w:b/>
                <w:sz w:val="16"/>
                <w:szCs w:val="16"/>
              </w:rPr>
              <w:t xml:space="preserve">(Totals </w:t>
            </w:r>
            <w:r w:rsidR="003F5DB2" w:rsidRPr="00A30264"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655520"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Pr="00A30264">
              <w:rPr>
                <w:rFonts w:ascii="Arial" w:hAnsi="Arial" w:cs="Arial"/>
                <w:b/>
                <w:sz w:val="16"/>
                <w:szCs w:val="16"/>
              </w:rPr>
              <w:t xml:space="preserve"> units)</w:t>
            </w:r>
          </w:p>
        </w:tc>
      </w:tr>
      <w:tr w:rsidR="00EF21BC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5656D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</w:t>
            </w:r>
            <w:r w:rsidR="00493A08" w:rsidRPr="00A30264">
              <w:rPr>
                <w:rFonts w:ascii="Arial" w:hAnsi="Arial" w:cs="Arial"/>
                <w:sz w:val="14"/>
                <w:szCs w:val="14"/>
              </w:rPr>
              <w:t>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A50A96" w:rsidP="00CB4412">
            <w:pPr>
              <w:pStyle w:val="NormalAri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Assembly Language Programming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66374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 w:rsidR="00821FDC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821FDC" w:rsidP="00A061F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Operating Systems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CB4412">
            <w:pPr>
              <w:pStyle w:val="NormalArial"/>
              <w:rPr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974D7F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Computer Organization and Architecture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F21C6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 w:rsidP="00F21C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Object – Oriented Design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F21C6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 w:rsidP="00CB4412">
            <w:pPr>
              <w:pStyle w:val="NormalArial"/>
              <w:rPr>
                <w:sz w:val="14"/>
                <w:szCs w:val="14"/>
              </w:rPr>
            </w:pPr>
            <w:r w:rsidRPr="00A30264">
              <w:rPr>
                <w:sz w:val="14"/>
                <w:szCs w:val="14"/>
              </w:rPr>
              <w:t>I</w:t>
            </w:r>
            <w:r w:rsidR="00821FDC">
              <w:rPr>
                <w:sz w:val="14"/>
                <w:szCs w:val="14"/>
              </w:rPr>
              <w:t>ntroduction to Database Management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Information </w:t>
            </w:r>
            <w:r w:rsidR="00DD4C05">
              <w:rPr>
                <w:rFonts w:ascii="Arial" w:hAnsi="Arial" w:cs="Arial"/>
                <w:sz w:val="14"/>
                <w:szCs w:val="14"/>
              </w:rPr>
              <w:t>Security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Networks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Computer and Human Interaction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Engineering Process Management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555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Enterprise Software Platforms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 w:rsidP="003F5DB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Senior Design Project II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821FD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CmpE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 w:rsidR="00FC74C1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Software Quality Engineering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3F5DB2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3F5DB2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195</w:t>
            </w:r>
            <w:r w:rsidR="00FC74C1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3F5DB2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Global and Social Issues in Engineer</w:t>
            </w:r>
            <w:r w:rsidR="00FC74C1">
              <w:rPr>
                <w:rFonts w:ascii="Arial" w:hAnsi="Arial" w:cs="Arial"/>
                <w:sz w:val="14"/>
                <w:szCs w:val="14"/>
              </w:rPr>
              <w:t>ing (S</w:t>
            </w:r>
            <w:r w:rsidRPr="00A3026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66374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1</w:t>
            </w:r>
            <w:r w:rsidR="00FC74C1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Data Structures and Algorithms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Global and Social Issues in Engineering (V)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FC74C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755365">
        <w:trPr>
          <w:gridAfter w:val="2"/>
          <w:wAfter w:w="5760" w:type="dxa"/>
          <w:trHeight w:val="167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 w:rsidP="00C25B1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21FDC">
              <w:rPr>
                <w:rFonts w:ascii="Arial" w:hAnsi="Arial" w:cs="Arial"/>
                <w:b/>
                <w:smallCaps/>
                <w:sz w:val="16"/>
                <w:szCs w:val="14"/>
              </w:rPr>
              <w:t xml:space="preserve">technical electives 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(Totals </w:t>
            </w:r>
            <w:r w:rsidR="00C25B1E" w:rsidRPr="00A30264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 units)</w:t>
            </w:r>
          </w:p>
        </w:tc>
      </w:tr>
      <w:tr w:rsidR="00141A5B" w:rsidRPr="00A30264" w:rsidTr="006D280B">
        <w:trPr>
          <w:gridAfter w:val="2"/>
          <w:wAfter w:w="5760" w:type="dxa"/>
          <w:trHeight w:val="3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D280B">
        <w:trPr>
          <w:gridAfter w:val="2"/>
          <w:wAfter w:w="5760" w:type="dxa"/>
          <w:trHeight w:val="200"/>
        </w:trPr>
        <w:tc>
          <w:tcPr>
            <w:tcW w:w="113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A5B" w:rsidRPr="00A30264" w:rsidRDefault="00141A5B">
            <w:pPr>
              <w:jc w:val="center"/>
              <w:rPr>
                <w:rFonts w:ascii="Arial" w:hAnsi="Arial" w:cs="Arial"/>
                <w:b/>
                <w:smallCaps/>
                <w:sz w:val="16"/>
                <w:szCs w:val="16"/>
              </w:rPr>
            </w:pPr>
            <w:r w:rsidRPr="00A30264">
              <w:rPr>
                <w:rFonts w:ascii="Arial" w:hAnsi="Arial" w:cs="Arial"/>
                <w:b/>
                <w:smallCaps/>
                <w:sz w:val="16"/>
                <w:szCs w:val="16"/>
              </w:rPr>
              <w:t>courses required in preparation for the major</w:t>
            </w:r>
          </w:p>
          <w:p w:rsidR="00141A5B" w:rsidRPr="00A30264" w:rsidRDefault="00141A5B" w:rsidP="000D52D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mallCaps/>
                <w:sz w:val="14"/>
                <w:szCs w:val="14"/>
              </w:rPr>
              <w:t xml:space="preserve"> </w:t>
            </w:r>
            <w:r w:rsidR="00992466">
              <w:rPr>
                <w:rFonts w:ascii="Arial" w:hAnsi="Arial" w:cs="Arial"/>
                <w:b/>
                <w:i/>
                <w:sz w:val="14"/>
                <w:szCs w:val="14"/>
              </w:rPr>
              <w:t xml:space="preserve">Mathematics,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Physic</w:t>
            </w:r>
            <w:r w:rsidR="00A50A96">
              <w:rPr>
                <w:rFonts w:ascii="Arial" w:hAnsi="Arial" w:cs="Arial"/>
                <w:b/>
                <w:i/>
                <w:sz w:val="14"/>
                <w:szCs w:val="14"/>
              </w:rPr>
              <w:t>s &amp;</w:t>
            </w:r>
            <w:r w:rsidR="00992466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Biology </w:t>
            </w:r>
            <w:r w:rsidR="00BD4582">
              <w:rPr>
                <w:rFonts w:ascii="Arial" w:hAnsi="Arial" w:cs="Arial"/>
                <w:b/>
                <w:sz w:val="14"/>
                <w:szCs w:val="14"/>
              </w:rPr>
              <w:t>(Totals 33</w:t>
            </w:r>
            <w:r w:rsidRPr="00A30264">
              <w:rPr>
                <w:rFonts w:ascii="Arial" w:hAnsi="Arial" w:cs="Arial"/>
                <w:b/>
                <w:sz w:val="14"/>
                <w:szCs w:val="14"/>
              </w:rPr>
              <w:t xml:space="preserve"> units)</w:t>
            </w:r>
          </w:p>
        </w:tc>
      </w:tr>
      <w:tr w:rsidR="00EF21BC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Biol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</w:t>
            </w:r>
            <w:r w:rsidR="00EF21BC" w:rsidRPr="00A3026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Living World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6B390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Mechanics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F21BC" w:rsidRPr="00A30264" w:rsidTr="00471E6D">
        <w:trPr>
          <w:gridAfter w:val="2"/>
          <w:wAfter w:w="5760" w:type="dxa"/>
          <w:trHeight w:val="149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BC" w:rsidRPr="00A30264" w:rsidRDefault="00EF21B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Phys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051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6B3905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Style w:val="palevel0secondary"/>
                <w:rFonts w:ascii="Arial" w:hAnsi="Arial" w:cs="Arial"/>
                <w:sz w:val="14"/>
                <w:szCs w:val="14"/>
              </w:rPr>
              <w:t>Electricity and Magnetism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6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2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A94BFE" w:rsidRPr="00A30264" w:rsidRDefault="00755365" w:rsidP="00A061F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 w:rsidP="00A061F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755365" w:rsidP="00A061F4">
            <w:pPr>
              <w:rPr>
                <w:rFonts w:ascii="Arial" w:hAnsi="Arial" w:cs="Arial"/>
                <w:sz w:val="14"/>
                <w:szCs w:val="14"/>
              </w:rPr>
            </w:pPr>
            <w:bookmarkStart w:id="0" w:name="CRSE_TITLE$55"/>
            <w:r w:rsidRPr="00A30264">
              <w:rPr>
                <w:rStyle w:val="pshyperlink"/>
                <w:rFonts w:ascii="Arial" w:hAnsi="Arial" w:cs="Arial"/>
                <w:sz w:val="14"/>
                <w:szCs w:val="14"/>
              </w:rPr>
              <w:t>Differential Equations</w:t>
            </w:r>
            <w:bookmarkEnd w:id="0"/>
            <w:r>
              <w:rPr>
                <w:rStyle w:val="pshyperlink"/>
                <w:rFonts w:ascii="Arial" w:hAnsi="Arial" w:cs="Arial"/>
                <w:sz w:val="14"/>
                <w:szCs w:val="14"/>
              </w:rPr>
              <w:t xml:space="preserve"> &amp; Linear Algebra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663745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4BFE" w:rsidRPr="00A30264" w:rsidTr="00471E6D">
        <w:trPr>
          <w:gridAfter w:val="2"/>
          <w:wAfter w:w="5760" w:type="dxa"/>
          <w:trHeight w:val="12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 w:rsidP="00A061F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E" w:rsidRPr="00A30264" w:rsidRDefault="00A94BF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1A5B" w:rsidRPr="00A30264" w:rsidTr="00654F20">
        <w:trPr>
          <w:gridAfter w:val="2"/>
          <w:wAfter w:w="5760" w:type="dxa"/>
          <w:trHeight w:val="20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141A5B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8361B4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0</w:t>
            </w:r>
            <w:r w:rsidR="00755365">
              <w:rPr>
                <w:rFonts w:ascii="Arial" w:hAnsi="Arial" w:cs="Arial"/>
                <w:sz w:val="14"/>
                <w:szCs w:val="14"/>
              </w:rPr>
              <w:t>3</w:t>
            </w:r>
            <w:r w:rsidR="00141A5B" w:rsidRPr="00A3026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75536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Calculus 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141A5B" w:rsidP="003D3DC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141A5B" w:rsidRPr="00A30264" w:rsidRDefault="00141A5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141A5B" w:rsidRPr="00A30264" w:rsidRDefault="0075536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99246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="00755365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755365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Engineering Probability &amp; Statistics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A5B" w:rsidRPr="00A30264" w:rsidRDefault="00B814CE" w:rsidP="0068235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3</w:t>
            </w:r>
            <w:r w:rsidR="00436C35" w:rsidRPr="00A3026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280B" w:rsidRPr="00A30264" w:rsidRDefault="006D280B" w:rsidP="004D06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B7A18" w:rsidRPr="00A30264" w:rsidTr="004D6A34">
        <w:trPr>
          <w:gridAfter w:val="2"/>
          <w:wAfter w:w="5760" w:type="dxa"/>
          <w:trHeight w:val="32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 w:rsidP="003D3DC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CB7A18" w:rsidRPr="00A30264" w:rsidRDefault="00CB7A1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 w:rsidP="00B814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 w:rsidP="00B814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 w:rsidP="00B814C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Pr="00A30264" w:rsidRDefault="00CB7A18" w:rsidP="00B814C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A18" w:rsidRDefault="00CB7A18" w:rsidP="004D06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4D6A34">
        <w:trPr>
          <w:gridAfter w:val="2"/>
          <w:wAfter w:w="5760" w:type="dxa"/>
          <w:trHeight w:val="27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Discrete Mathematics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threeDEmboss" w:sz="24" w:space="0" w:color="auto"/>
            </w:tcBorders>
          </w:tcPr>
          <w:p w:rsidR="00B836AE" w:rsidRPr="00A30264" w:rsidRDefault="00B836AE" w:rsidP="00DC285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threeDEmboss" w:sz="2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01B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Argument &amp; Analysis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D616DF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36AE" w:rsidRPr="00A30264" w:rsidRDefault="00B836AE" w:rsidP="004D06F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D1533C">
        <w:trPr>
          <w:gridAfter w:val="2"/>
          <w:wAfter w:w="5760" w:type="dxa"/>
          <w:trHeight w:val="248"/>
        </w:trPr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4673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gridSpan w:val="2"/>
            <w:tcBorders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6AE" w:rsidRDefault="00B836AE" w:rsidP="00B836A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6D280B">
        <w:trPr>
          <w:trHeight w:val="707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6AE" w:rsidRDefault="00B836AE" w:rsidP="00B836AE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B836AE" w:rsidRDefault="00B836AE" w:rsidP="00B836AE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  <w:p w:rsidR="00B836AE" w:rsidRPr="00A30264" w:rsidRDefault="00B836AE" w:rsidP="00B836A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A30264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353FD7B" wp14:editId="78305483">
                      <wp:simplePos x="0" y="0"/>
                      <wp:positionH relativeFrom="column">
                        <wp:posOffset>5517515</wp:posOffset>
                      </wp:positionH>
                      <wp:positionV relativeFrom="paragraph">
                        <wp:posOffset>59055</wp:posOffset>
                      </wp:positionV>
                      <wp:extent cx="1558290" cy="805180"/>
                      <wp:effectExtent l="5715" t="12700" r="7620" b="1079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805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36AE" w:rsidRDefault="00B836A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*Footnotes if applicable</w:t>
                                  </w:r>
                                </w:p>
                                <w:p w:rsidR="002C0BD1" w:rsidRPr="007C08BA" w:rsidRDefault="002C0B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**test</w:t>
                                  </w:r>
                                  <w:bookmarkStart w:id="1" w:name="_GoBack"/>
                                  <w:bookmarkEnd w:id="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53FD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4.45pt;margin-top:4.65pt;width:122.7pt;height:6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">
                      <v:textbox>
                        <w:txbxContent>
                          <w:p w:rsidR="00B836AE" w:rsidRDefault="00B836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*Footnotes if applicable</w:t>
                            </w:r>
                          </w:p>
                          <w:p w:rsidR="002C0BD1" w:rsidRPr="007C08BA" w:rsidRDefault="002C0B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**test</w:t>
                            </w:r>
                            <w:bookmarkStart w:id="2" w:name="_GoBack"/>
                            <w:bookmarkEnd w:id="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student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 xml:space="preserve"> :  _________________________________________   </w:t>
            </w: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  <w:r w:rsidRPr="00A30264">
              <w:rPr>
                <w:rFonts w:ascii="Arial" w:hAnsi="Arial" w:cs="Arial"/>
                <w:i/>
                <w:sz w:val="14"/>
                <w:szCs w:val="14"/>
              </w:rPr>
              <w:t>:</w:t>
            </w:r>
            <w:r>
              <w:rPr>
                <w:rFonts w:ascii="Arial" w:hAnsi="Arial" w:cs="Arial"/>
                <w:i/>
                <w:sz w:val="14"/>
                <w:szCs w:val="14"/>
              </w:rPr>
              <w:t>_____________________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The student will have completed all the requirements for the Bachelor of Science in Computer Engineering after:</w:t>
            </w:r>
          </w:p>
        </w:tc>
        <w:tc>
          <w:tcPr>
            <w:tcW w:w="2880" w:type="dxa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80" w:type="dxa"/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6D280B">
        <w:trPr>
          <w:gridAfter w:val="2"/>
          <w:wAfter w:w="5760" w:type="dxa"/>
          <w:trHeight w:val="1112"/>
        </w:trPr>
        <w:tc>
          <w:tcPr>
            <w:tcW w:w="11388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a) Successful completion of the above work.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b) An audit of the student’s transcript of record to verify that all appropriate data has been entered accurately.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c) A minimum 2.0 GPA in all REQUIRED COURSES has been achieved.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d) A minimum 2.0 GPA in all REQUIRED COURSES and TECHNICAL ELECTIVES combined has been achieved.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 w:rsidRPr="00A30264">
              <w:rPr>
                <w:rFonts w:ascii="Arial" w:hAnsi="Arial" w:cs="Arial"/>
                <w:sz w:val="14"/>
                <w:szCs w:val="14"/>
              </w:rPr>
              <w:t>e) A minimum 2.0 GPA in all REQUIRED COURSES and TECHNICAL ELECTIVES taken at SJSU has been achieved.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f) A minimum “C” in Math 030, Math 031, Phys 050 and Phys 051 has been achieved.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g) A minimum “C” in CmpE 195 A/B and Engr 195 A/B has been achieved.</w:t>
            </w:r>
          </w:p>
          <w:p w:rsidR="00B836AE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h) A minimum “C-“ in all other courses has been achieved.</w:t>
            </w:r>
          </w:p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836AE" w:rsidRPr="00A30264" w:rsidTr="006D280B">
        <w:trPr>
          <w:gridAfter w:val="2"/>
          <w:wAfter w:w="5760" w:type="dxa"/>
          <w:trHeight w:val="200"/>
        </w:trPr>
        <w:tc>
          <w:tcPr>
            <w:tcW w:w="4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 xml:space="preserve">Signature of Major Advisor                            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Signature of CmpE Department Chair: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6AE" w:rsidRPr="00A30264" w:rsidRDefault="00B836AE" w:rsidP="00B836A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30264">
              <w:rPr>
                <w:rFonts w:ascii="Arial" w:hAnsi="Arial" w:cs="Arial"/>
                <w:b/>
                <w:i/>
                <w:sz w:val="14"/>
                <w:szCs w:val="14"/>
              </w:rPr>
              <w:t>Date</w:t>
            </w:r>
          </w:p>
        </w:tc>
      </w:tr>
    </w:tbl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A30264" w:rsidRDefault="00A30264">
      <w:pPr>
        <w:jc w:val="center"/>
        <w:rPr>
          <w:rFonts w:ascii="Arial" w:hAnsi="Arial" w:cs="Arial"/>
          <w:b/>
          <w:sz w:val="14"/>
          <w:szCs w:val="14"/>
        </w:rPr>
      </w:pPr>
    </w:p>
    <w:p w:rsidR="00821FDC" w:rsidRDefault="00821FDC" w:rsidP="00821FDC">
      <w:pPr>
        <w:jc w:val="center"/>
        <w:rPr>
          <w:rFonts w:ascii="Arial" w:hAnsi="Arial" w:cs="Arial"/>
          <w:b/>
        </w:rPr>
      </w:pPr>
    </w:p>
    <w:p w:rsidR="00027A7B" w:rsidRPr="00A30264" w:rsidRDefault="00027A7B" w:rsidP="00821FDC">
      <w:pPr>
        <w:jc w:val="center"/>
        <w:rPr>
          <w:rFonts w:ascii="Arial" w:hAnsi="Arial" w:cs="Arial"/>
          <w:b/>
        </w:rPr>
      </w:pPr>
      <w:r w:rsidRPr="00A30264">
        <w:rPr>
          <w:rFonts w:ascii="Arial" w:hAnsi="Arial" w:cs="Arial"/>
          <w:b/>
        </w:rPr>
        <w:t xml:space="preserve">Major Form Worksheet for BS in </w:t>
      </w:r>
      <w:r w:rsidR="000B11C8" w:rsidRPr="00A30264">
        <w:rPr>
          <w:rFonts w:ascii="Arial" w:hAnsi="Arial" w:cs="Arial"/>
          <w:b/>
        </w:rPr>
        <w:t>Software</w:t>
      </w:r>
      <w:r w:rsidRPr="00A30264">
        <w:rPr>
          <w:rFonts w:ascii="Arial" w:hAnsi="Arial" w:cs="Arial"/>
          <w:b/>
        </w:rPr>
        <w:t xml:space="preserve"> Engineering</w:t>
      </w:r>
    </w:p>
    <w:p w:rsidR="00027A7B" w:rsidRPr="00A30264" w:rsidRDefault="00027A7B">
      <w:pPr>
        <w:rPr>
          <w:rFonts w:ascii="Arial" w:hAnsi="Arial" w:cs="Arial"/>
          <w:b/>
          <w:sz w:val="20"/>
          <w:szCs w:val="14"/>
        </w:rPr>
      </w:pPr>
    </w:p>
    <w:p w:rsidR="00027A7B" w:rsidRPr="00A30264" w:rsidRDefault="00027A7B">
      <w:pPr>
        <w:ind w:left="-90"/>
        <w:rPr>
          <w:rFonts w:ascii="Arial" w:hAnsi="Arial" w:cs="Arial"/>
          <w:b/>
          <w:sz w:val="20"/>
          <w:szCs w:val="14"/>
        </w:rPr>
      </w:pPr>
      <w:r w:rsidRPr="00A30264">
        <w:rPr>
          <w:rFonts w:ascii="Arial" w:hAnsi="Arial" w:cs="Arial"/>
          <w:b/>
          <w:sz w:val="20"/>
          <w:szCs w:val="14"/>
        </w:rPr>
        <w:t>Student Name:</w:t>
      </w:r>
      <w:r w:rsidRPr="00A30264">
        <w:rPr>
          <w:rFonts w:ascii="Arial" w:hAnsi="Arial" w:cs="Arial"/>
          <w:sz w:val="20"/>
          <w:szCs w:val="14"/>
        </w:rPr>
        <w:t>________________</w:t>
      </w:r>
      <w:r w:rsidR="0096628A" w:rsidRPr="00A30264">
        <w:rPr>
          <w:rFonts w:ascii="Arial" w:hAnsi="Arial" w:cs="Arial"/>
          <w:sz w:val="20"/>
          <w:szCs w:val="14"/>
        </w:rPr>
        <w:t>_______________________________</w:t>
      </w:r>
      <w:r w:rsidRPr="00A30264">
        <w:rPr>
          <w:rFonts w:ascii="Arial" w:hAnsi="Arial" w:cs="Arial"/>
          <w:sz w:val="20"/>
          <w:szCs w:val="14"/>
        </w:rPr>
        <w:tab/>
      </w:r>
      <w:r w:rsidR="00BC652A" w:rsidRPr="00A30264">
        <w:rPr>
          <w:rFonts w:ascii="Arial" w:hAnsi="Arial" w:cs="Arial"/>
          <w:sz w:val="20"/>
          <w:szCs w:val="14"/>
        </w:rPr>
        <w:t xml:space="preserve"> </w:t>
      </w:r>
      <w:r w:rsidRPr="00A30264">
        <w:rPr>
          <w:rFonts w:ascii="Arial" w:hAnsi="Arial" w:cs="Arial"/>
          <w:b/>
          <w:sz w:val="20"/>
          <w:szCs w:val="14"/>
        </w:rPr>
        <w:t>Student ID:</w:t>
      </w:r>
      <w:r w:rsidRPr="00A30264">
        <w:rPr>
          <w:rFonts w:ascii="Arial" w:hAnsi="Arial" w:cs="Arial"/>
          <w:sz w:val="20"/>
          <w:szCs w:val="14"/>
        </w:rPr>
        <w:t>________________________</w:t>
      </w:r>
    </w:p>
    <w:p w:rsidR="00BC652A" w:rsidRDefault="00BC652A">
      <w:pPr>
        <w:ind w:left="-90"/>
        <w:rPr>
          <w:rFonts w:ascii="Arial Narrow" w:hAnsi="Arial Narrow" w:cs="Arial"/>
          <w:b/>
        </w:rPr>
      </w:pPr>
    </w:p>
    <w:p w:rsidR="00027A7B" w:rsidRPr="00974D7F" w:rsidRDefault="00027A7B">
      <w:pPr>
        <w:ind w:left="-90"/>
        <w:rPr>
          <w:rFonts w:ascii="Arial" w:hAnsi="Arial" w:cs="Arial"/>
          <w:sz w:val="16"/>
          <w:szCs w:val="16"/>
        </w:rPr>
      </w:pPr>
      <w:r w:rsidRPr="00974D7F">
        <w:rPr>
          <w:rFonts w:ascii="Arial Narrow" w:hAnsi="Arial Narrow" w:cs="Arial"/>
          <w:b/>
        </w:rPr>
        <w:t>Curriculum for:</w:t>
      </w:r>
      <w:r w:rsidRPr="00974D7F">
        <w:rPr>
          <w:rFonts w:ascii="Arial Narrow" w:hAnsi="Arial Narrow" w:cs="Arial"/>
          <w:i/>
        </w:rPr>
        <w:t xml:space="preserve"> </w:t>
      </w:r>
      <w:r w:rsidR="008361B4" w:rsidRPr="00974D7F">
        <w:rPr>
          <w:rFonts w:ascii="Arial Narrow" w:hAnsi="Arial Narrow" w:cs="Arial"/>
          <w:i/>
        </w:rPr>
        <w:t>Fall</w:t>
      </w:r>
      <w:r w:rsidR="00350ACB" w:rsidRPr="00974D7F">
        <w:rPr>
          <w:rFonts w:ascii="Arial Narrow" w:hAnsi="Arial Narrow" w:cs="Arial"/>
          <w:i/>
        </w:rPr>
        <w:t xml:space="preserve"> </w:t>
      </w:r>
      <w:r w:rsidR="0096628A">
        <w:rPr>
          <w:rFonts w:ascii="Arial Narrow" w:hAnsi="Arial Narrow" w:cs="Arial"/>
          <w:i/>
        </w:rPr>
        <w:t>201</w:t>
      </w:r>
      <w:r w:rsidR="001A78FF">
        <w:rPr>
          <w:rFonts w:ascii="Arial Narrow" w:hAnsi="Arial Narrow" w:cs="Arial"/>
          <w:i/>
        </w:rPr>
        <w:t>6</w:t>
      </w:r>
      <w:r w:rsidRPr="00974D7F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</w:rPr>
        <w:tab/>
      </w:r>
      <w:r w:rsidR="00BC652A">
        <w:rPr>
          <w:rFonts w:ascii="Arial Narrow" w:hAnsi="Arial Narrow" w:cs="Arial"/>
        </w:rPr>
        <w:tab/>
      </w:r>
      <w:r w:rsidRPr="00974D7F">
        <w:rPr>
          <w:rFonts w:ascii="Arial Narrow" w:hAnsi="Arial Narrow" w:cs="Arial"/>
          <w:b/>
        </w:rPr>
        <w:t>Program Start Sem/Year:</w:t>
      </w:r>
      <w:r w:rsidRPr="00974D7F">
        <w:rPr>
          <w:rFonts w:ascii="Arial Narrow" w:hAnsi="Arial Narrow" w:cs="Arial"/>
        </w:rPr>
        <w:t xml:space="preserve"> </w:t>
      </w:r>
      <w:r w:rsidR="002B156D" w:rsidRPr="00974D7F">
        <w:rPr>
          <w:rFonts w:ascii="Arial" w:hAnsi="Arial" w:cs="Arial"/>
          <w:sz w:val="16"/>
          <w:szCs w:val="16"/>
        </w:rPr>
        <w:t xml:space="preserve"> </w:t>
      </w:r>
      <w:r w:rsidR="0096628A">
        <w:rPr>
          <w:rFonts w:ascii="Arial" w:hAnsi="Arial" w:cs="Arial"/>
          <w:sz w:val="16"/>
          <w:szCs w:val="16"/>
        </w:rPr>
        <w:t>______________________________________</w:t>
      </w:r>
      <w:r w:rsidR="00BC652A">
        <w:rPr>
          <w:rFonts w:ascii="Arial" w:hAnsi="Arial" w:cs="Arial"/>
          <w:sz w:val="16"/>
          <w:szCs w:val="16"/>
        </w:rPr>
        <w:t>__</w:t>
      </w: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</w:p>
    <w:p w:rsidR="00027A7B" w:rsidRPr="00974D7F" w:rsidRDefault="00027A7B">
      <w:pPr>
        <w:jc w:val="center"/>
        <w:rPr>
          <w:rFonts w:ascii="Arial Narrow" w:hAnsi="Arial Narrow" w:cs="Arial"/>
          <w:b/>
        </w:rPr>
      </w:pPr>
      <w:r w:rsidRPr="00974D7F">
        <w:rPr>
          <w:rFonts w:ascii="Arial Narrow" w:hAnsi="Arial Narrow" w:cs="Arial"/>
          <w:b/>
        </w:rPr>
        <w:t>(To be filled out by reviewer ONLY)</w:t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62"/>
        <w:gridCol w:w="733"/>
        <w:gridCol w:w="3485"/>
        <w:gridCol w:w="5400"/>
      </w:tblGrid>
      <w:tr w:rsidR="00027A7B" w:rsidRPr="00974D7F" w:rsidTr="001A78FF">
        <w:tc>
          <w:tcPr>
            <w:tcW w:w="708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Done</w:t>
            </w:r>
          </w:p>
        </w:tc>
        <w:tc>
          <w:tcPr>
            <w:tcW w:w="762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Dept</w:t>
            </w:r>
          </w:p>
        </w:tc>
        <w:tc>
          <w:tcPr>
            <w:tcW w:w="733" w:type="dxa"/>
            <w:shd w:val="pct15" w:color="auto" w:fill="auto"/>
          </w:tcPr>
          <w:p w:rsidR="00027A7B" w:rsidRPr="00974D7F" w:rsidRDefault="00027A7B" w:rsidP="00F35560">
            <w:pPr>
              <w:ind w:left="42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No.</w:t>
            </w:r>
          </w:p>
        </w:tc>
        <w:tc>
          <w:tcPr>
            <w:tcW w:w="3485" w:type="dxa"/>
            <w:shd w:val="pct15" w:color="auto" w:fill="auto"/>
          </w:tcPr>
          <w:p w:rsidR="00027A7B" w:rsidRPr="00974D7F" w:rsidRDefault="00027A7B">
            <w:pPr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Title</w:t>
            </w:r>
          </w:p>
        </w:tc>
        <w:tc>
          <w:tcPr>
            <w:tcW w:w="5400" w:type="dxa"/>
            <w:shd w:val="pct15" w:color="auto" w:fill="auto"/>
          </w:tcPr>
          <w:p w:rsidR="00027A7B" w:rsidRPr="00974D7F" w:rsidRDefault="00027A7B" w:rsidP="00F35560">
            <w:pPr>
              <w:ind w:left="57"/>
              <w:rPr>
                <w:rFonts w:ascii="Arial Narrow" w:hAnsi="Arial Narrow" w:cs="Arial"/>
                <w:b/>
              </w:rPr>
            </w:pPr>
            <w:r w:rsidRPr="00974D7F">
              <w:rPr>
                <w:rFonts w:ascii="Arial Narrow" w:hAnsi="Arial Narrow" w:cs="Arial"/>
                <w:b/>
              </w:rPr>
              <w:t>Comments</w:t>
            </w: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Engineering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31DF1" w:rsidRPr="00974D7F" w:rsidTr="001A78FF">
        <w:tc>
          <w:tcPr>
            <w:tcW w:w="708" w:type="dxa"/>
            <w:vAlign w:val="center"/>
          </w:tcPr>
          <w:p w:rsidR="00D31DF1" w:rsidRPr="00974D7F" w:rsidRDefault="00D31DF1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31DF1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46A</w:t>
            </w:r>
          </w:p>
        </w:tc>
        <w:tc>
          <w:tcPr>
            <w:tcW w:w="3485" w:type="dxa"/>
            <w:vAlign w:val="center"/>
          </w:tcPr>
          <w:p w:rsidR="00D31DF1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Programming</w:t>
            </w:r>
          </w:p>
        </w:tc>
        <w:tc>
          <w:tcPr>
            <w:tcW w:w="5400" w:type="dxa"/>
            <w:vAlign w:val="center"/>
          </w:tcPr>
          <w:p w:rsidR="00D31DF1" w:rsidRPr="00974D7F" w:rsidRDefault="00D31DF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46B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 Structure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rPr>
          <w:trHeight w:val="62"/>
        </w:trPr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102</w:t>
            </w:r>
          </w:p>
        </w:tc>
        <w:tc>
          <w:tcPr>
            <w:tcW w:w="3485" w:type="dxa"/>
            <w:vAlign w:val="center"/>
          </w:tcPr>
          <w:p w:rsidR="00027A7B" w:rsidRPr="00974D7F" w:rsidRDefault="00A50A96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DD0D0E">
              <w:rPr>
                <w:rFonts w:ascii="Arial Narrow" w:hAnsi="Arial Narrow"/>
                <w:sz w:val="20"/>
                <w:szCs w:val="20"/>
              </w:rPr>
              <w:t xml:space="preserve">Assembly </w:t>
            </w:r>
            <w:r w:rsidR="00A6417F">
              <w:rPr>
                <w:rFonts w:ascii="Arial Narrow" w:hAnsi="Arial Narrow"/>
                <w:sz w:val="20"/>
                <w:szCs w:val="20"/>
              </w:rPr>
              <w:t xml:space="preserve">Language </w:t>
            </w:r>
            <w:r>
              <w:rPr>
                <w:rFonts w:ascii="Arial Narrow" w:hAnsi="Arial Narrow"/>
                <w:sz w:val="20"/>
                <w:szCs w:val="20"/>
              </w:rPr>
              <w:t>Programming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7A7B" w:rsidRPr="00974D7F" w:rsidTr="001A78FF">
        <w:tc>
          <w:tcPr>
            <w:tcW w:w="708" w:type="dxa"/>
            <w:vAlign w:val="center"/>
          </w:tcPr>
          <w:p w:rsidR="00027A7B" w:rsidRPr="00974D7F" w:rsidRDefault="00027A7B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027A7B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</w:t>
            </w:r>
          </w:p>
        </w:tc>
        <w:tc>
          <w:tcPr>
            <w:tcW w:w="3485" w:type="dxa"/>
            <w:vAlign w:val="center"/>
          </w:tcPr>
          <w:p w:rsidR="00027A7B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Computer </w:t>
            </w:r>
            <w:r w:rsidR="003526BA">
              <w:rPr>
                <w:rFonts w:ascii="Arial Narrow" w:hAnsi="Arial Narrow"/>
                <w:sz w:val="20"/>
                <w:szCs w:val="20"/>
              </w:rPr>
              <w:t>Organization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Architecture</w:t>
            </w:r>
          </w:p>
        </w:tc>
        <w:tc>
          <w:tcPr>
            <w:tcW w:w="5400" w:type="dxa"/>
            <w:vAlign w:val="center"/>
          </w:tcPr>
          <w:p w:rsidR="00027A7B" w:rsidRPr="00974D7F" w:rsidRDefault="00027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133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148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Networks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  <w:lang w:val="de-DE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Engineering Process Management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Enterprise Software Platforms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Software Quality Engineering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CS 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Structures and Algorithms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Operating Systems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21C61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151 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21C61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Object – Oriented Design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96628A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157A</w:t>
            </w:r>
          </w:p>
        </w:tc>
        <w:tc>
          <w:tcPr>
            <w:tcW w:w="3485" w:type="dxa"/>
            <w:vAlign w:val="center"/>
          </w:tcPr>
          <w:p w:rsidR="0096628A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Introduction to Database Management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Information Security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Computer and Human Interaction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CmpE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Senior Design Project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195A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(S)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Engr</w:t>
            </w:r>
          </w:p>
        </w:tc>
        <w:tc>
          <w:tcPr>
            <w:tcW w:w="733" w:type="dxa"/>
            <w:vAlign w:val="center"/>
          </w:tcPr>
          <w:p w:rsidR="00D62F55" w:rsidRPr="00974D7F" w:rsidRDefault="000B11C8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195B</w:t>
            </w:r>
          </w:p>
        </w:tc>
        <w:tc>
          <w:tcPr>
            <w:tcW w:w="3485" w:type="dxa"/>
            <w:vAlign w:val="center"/>
          </w:tcPr>
          <w:p w:rsidR="00D62F55" w:rsidRPr="00974D7F" w:rsidRDefault="000B11C8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Global and Social Issues in Engineering (V)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ISE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130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Engineering Probability &amp; Statistics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Biol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Living World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628A" w:rsidRPr="00974D7F" w:rsidTr="001A78FF">
        <w:tc>
          <w:tcPr>
            <w:tcW w:w="708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96628A" w:rsidRPr="00974D7F" w:rsidRDefault="0096628A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Math </w:t>
            </w:r>
          </w:p>
        </w:tc>
        <w:tc>
          <w:tcPr>
            <w:tcW w:w="733" w:type="dxa"/>
            <w:vAlign w:val="center"/>
          </w:tcPr>
          <w:p w:rsidR="0096628A" w:rsidRPr="00974D7F" w:rsidRDefault="00A6417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485" w:type="dxa"/>
            <w:vAlign w:val="center"/>
          </w:tcPr>
          <w:p w:rsidR="0096628A" w:rsidRPr="00974D7F" w:rsidRDefault="00A6417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Linear Algebra &amp;</w:t>
            </w:r>
            <w:r w:rsidR="0096628A">
              <w:rPr>
                <w:rFonts w:ascii="Arial Narrow" w:hAnsi="Arial Narrow"/>
                <w:sz w:val="20"/>
                <w:szCs w:val="20"/>
              </w:rPr>
              <w:t xml:space="preserve"> Differential Equations</w:t>
            </w:r>
          </w:p>
        </w:tc>
        <w:tc>
          <w:tcPr>
            <w:tcW w:w="5400" w:type="dxa"/>
            <w:vAlign w:val="center"/>
          </w:tcPr>
          <w:p w:rsidR="0096628A" w:rsidRPr="00974D7F" w:rsidRDefault="0096628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032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Calculus III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Math</w:t>
            </w: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042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Discrete Mathematics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050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Mechanics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Phys</w:t>
            </w:r>
          </w:p>
        </w:tc>
        <w:tc>
          <w:tcPr>
            <w:tcW w:w="733" w:type="dxa"/>
            <w:vAlign w:val="center"/>
          </w:tcPr>
          <w:p w:rsidR="00D62F55" w:rsidRPr="00974D7F" w:rsidRDefault="0096628A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</w:t>
            </w:r>
            <w:r w:rsidR="00D62F55" w:rsidRPr="00974D7F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 w:rsidRPr="00974D7F">
              <w:rPr>
                <w:rFonts w:ascii="Arial Narrow" w:hAnsi="Arial Narrow"/>
                <w:sz w:val="20"/>
                <w:szCs w:val="20"/>
              </w:rPr>
              <w:t>Electricity &amp; Magnetism</w:t>
            </w: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A78FF" w:rsidRPr="00974D7F" w:rsidTr="001A78FF">
        <w:tc>
          <w:tcPr>
            <w:tcW w:w="708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Engl </w:t>
            </w:r>
          </w:p>
        </w:tc>
        <w:tc>
          <w:tcPr>
            <w:tcW w:w="733" w:type="dxa"/>
            <w:vAlign w:val="center"/>
          </w:tcPr>
          <w:p w:rsidR="001A78FF" w:rsidRDefault="001A78FF" w:rsidP="00F35560">
            <w:pPr>
              <w:spacing w:before="40"/>
              <w:ind w:left="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01B</w:t>
            </w:r>
          </w:p>
        </w:tc>
        <w:tc>
          <w:tcPr>
            <w:tcW w:w="3485" w:type="dxa"/>
            <w:vAlign w:val="center"/>
          </w:tcPr>
          <w:p w:rsidR="001A78FF" w:rsidRPr="00974D7F" w:rsidRDefault="001A78FF" w:rsidP="00F35560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Argument &amp; Analysis</w:t>
            </w:r>
          </w:p>
        </w:tc>
        <w:tc>
          <w:tcPr>
            <w:tcW w:w="5400" w:type="dxa"/>
            <w:vAlign w:val="center"/>
          </w:tcPr>
          <w:p w:rsidR="001A78FF" w:rsidRPr="00974D7F" w:rsidRDefault="001A78FF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2F55" w:rsidRPr="00974D7F">
        <w:tc>
          <w:tcPr>
            <w:tcW w:w="11088" w:type="dxa"/>
            <w:gridSpan w:val="5"/>
            <w:shd w:val="pct15" w:color="auto" w:fill="auto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  <w:r w:rsidRPr="00974D7F">
              <w:rPr>
                <w:rFonts w:ascii="Arial Narrow" w:hAnsi="Arial Narrow" w:cs="Arial"/>
              </w:rPr>
              <w:t xml:space="preserve">                                                      </w:t>
            </w:r>
            <w:r w:rsidR="0096628A">
              <w:rPr>
                <w:rFonts w:ascii="Arial Narrow" w:hAnsi="Arial Narrow" w:cs="Arial"/>
              </w:rPr>
              <w:t xml:space="preserve">          Technical Electives (6</w:t>
            </w:r>
            <w:r w:rsidRPr="00974D7F">
              <w:rPr>
                <w:rFonts w:ascii="Arial Narrow" w:hAnsi="Arial Narrow" w:cs="Arial"/>
              </w:rPr>
              <w:t xml:space="preserve"> units)</w:t>
            </w: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  <w:tr w:rsidR="00D62F55" w:rsidRPr="00974D7F" w:rsidTr="001A78FF">
        <w:tc>
          <w:tcPr>
            <w:tcW w:w="708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62" w:type="dxa"/>
            <w:vAlign w:val="center"/>
          </w:tcPr>
          <w:p w:rsidR="00D62F55" w:rsidRPr="00974D7F" w:rsidRDefault="00D62F55" w:rsidP="00F35560">
            <w:pPr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33" w:type="dxa"/>
            <w:vAlign w:val="center"/>
          </w:tcPr>
          <w:p w:rsidR="00D62F55" w:rsidRPr="00974D7F" w:rsidRDefault="00D62F55" w:rsidP="00F35560">
            <w:pPr>
              <w:spacing w:before="60" w:after="60"/>
              <w:ind w:left="42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3485" w:type="dxa"/>
            <w:vAlign w:val="center"/>
          </w:tcPr>
          <w:p w:rsidR="00D62F55" w:rsidRPr="00974D7F" w:rsidRDefault="00D62F55" w:rsidP="00F35560">
            <w:pPr>
              <w:tabs>
                <w:tab w:val="left" w:pos="162"/>
              </w:tabs>
              <w:spacing w:before="60" w:after="60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00" w:type="dxa"/>
            <w:vAlign w:val="center"/>
          </w:tcPr>
          <w:p w:rsidR="00D62F55" w:rsidRPr="00974D7F" w:rsidRDefault="00D62F55">
            <w:pPr>
              <w:rPr>
                <w:rFonts w:ascii="Arial Narrow" w:hAnsi="Arial Narrow" w:cs="Arial"/>
              </w:rPr>
            </w:pPr>
          </w:p>
        </w:tc>
      </w:tr>
    </w:tbl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jc w:val="right"/>
        <w:rPr>
          <w:rFonts w:ascii="Arial Narrow" w:hAnsi="Arial Narrow" w:cs="Arial"/>
          <w:sz w:val="10"/>
          <w:szCs w:val="10"/>
        </w:rPr>
      </w:pPr>
    </w:p>
    <w:p w:rsidR="00027A7B" w:rsidRPr="00974D7F" w:rsidRDefault="00027A7B">
      <w:pPr>
        <w:pStyle w:val="Footer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/>
        </w:rPr>
        <w:t>Review</w:t>
      </w:r>
      <w:r w:rsidR="002B156D" w:rsidRPr="00974D7F">
        <w:rPr>
          <w:rFonts w:ascii="Arial Narrow" w:hAnsi="Arial Narrow"/>
        </w:rPr>
        <w:t>er’s</w:t>
      </w:r>
      <w:r w:rsidRPr="00974D7F">
        <w:rPr>
          <w:rFonts w:ascii="Arial Narrow" w:hAnsi="Arial Narrow"/>
        </w:rPr>
        <w:t xml:space="preserve"> Signature:___________________________________  Date:___________</w:t>
      </w:r>
      <w:r w:rsidRPr="00974D7F">
        <w:rPr>
          <w:rFonts w:ascii="Arial Narrow" w:hAnsi="Arial Narrow" w:cs="Arial"/>
          <w:sz w:val="10"/>
          <w:szCs w:val="10"/>
        </w:rPr>
        <w:t xml:space="preserve"> </w:t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  <w:r w:rsidRPr="00974D7F">
        <w:rPr>
          <w:rFonts w:ascii="Arial Narrow" w:hAnsi="Arial Narrow" w:cs="Arial"/>
          <w:sz w:val="10"/>
          <w:szCs w:val="10"/>
        </w:rPr>
        <w:tab/>
      </w:r>
    </w:p>
    <w:p w:rsidR="00027A7B" w:rsidRPr="00DD0D0E" w:rsidRDefault="003F38D2">
      <w:pPr>
        <w:pStyle w:val="Footer"/>
        <w:jc w:val="right"/>
        <w:rPr>
          <w:rFonts w:ascii="Arial Narrow" w:hAnsi="Arial Narrow" w:cs="Arial"/>
          <w:sz w:val="10"/>
          <w:szCs w:val="10"/>
        </w:rPr>
      </w:pPr>
      <w:r w:rsidRPr="00974D7F">
        <w:rPr>
          <w:rFonts w:ascii="Arial Narrow" w:hAnsi="Arial Narrow" w:cs="Arial"/>
          <w:sz w:val="10"/>
          <w:szCs w:val="10"/>
        </w:rPr>
        <w:t>Form MF-F</w:t>
      </w:r>
      <w:r w:rsidR="00C81166" w:rsidRPr="00974D7F">
        <w:rPr>
          <w:rFonts w:ascii="Arial Narrow" w:hAnsi="Arial Narrow" w:cs="Arial"/>
          <w:sz w:val="10"/>
          <w:szCs w:val="10"/>
        </w:rPr>
        <w:t>09</w:t>
      </w:r>
      <w:r w:rsidR="00C04395" w:rsidRPr="00974D7F">
        <w:rPr>
          <w:rFonts w:ascii="Arial Narrow" w:hAnsi="Arial Narrow" w:cs="Arial"/>
          <w:sz w:val="10"/>
          <w:szCs w:val="10"/>
        </w:rPr>
        <w:t>S</w:t>
      </w:r>
      <w:r w:rsidR="003526BA">
        <w:rPr>
          <w:rFonts w:ascii="Arial Narrow" w:hAnsi="Arial Narrow" w:cs="Arial"/>
          <w:sz w:val="10"/>
          <w:szCs w:val="10"/>
        </w:rPr>
        <w:t>13: rev 08122014</w:t>
      </w:r>
    </w:p>
    <w:sectPr w:rsidR="00027A7B" w:rsidRPr="00DD0D0E">
      <w:pgSz w:w="12240" w:h="15840"/>
      <w:pgMar w:top="560" w:right="560" w:bottom="560" w:left="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F42" w:rsidRDefault="00801F42">
      <w:r>
        <w:separator/>
      </w:r>
    </w:p>
  </w:endnote>
  <w:endnote w:type="continuationSeparator" w:id="0">
    <w:p w:rsidR="00801F42" w:rsidRDefault="0080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 BlackCon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F42" w:rsidRDefault="00801F42">
      <w:r>
        <w:separator/>
      </w:r>
    </w:p>
  </w:footnote>
  <w:footnote w:type="continuationSeparator" w:id="0">
    <w:p w:rsidR="00801F42" w:rsidRDefault="00801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D26A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8B"/>
    <w:rsid w:val="00027A7B"/>
    <w:rsid w:val="00052BD4"/>
    <w:rsid w:val="000706EC"/>
    <w:rsid w:val="0008044C"/>
    <w:rsid w:val="00092A71"/>
    <w:rsid w:val="00096CDD"/>
    <w:rsid w:val="000A68D4"/>
    <w:rsid w:val="000B11C8"/>
    <w:rsid w:val="000B5CD1"/>
    <w:rsid w:val="000D52D9"/>
    <w:rsid w:val="000E10BC"/>
    <w:rsid w:val="001171BD"/>
    <w:rsid w:val="00124323"/>
    <w:rsid w:val="00127376"/>
    <w:rsid w:val="00130406"/>
    <w:rsid w:val="00141A5B"/>
    <w:rsid w:val="00152784"/>
    <w:rsid w:val="001A78FF"/>
    <w:rsid w:val="001E7CA7"/>
    <w:rsid w:val="00201B1F"/>
    <w:rsid w:val="00240621"/>
    <w:rsid w:val="002450A6"/>
    <w:rsid w:val="002809C9"/>
    <w:rsid w:val="00283FAF"/>
    <w:rsid w:val="00291330"/>
    <w:rsid w:val="002B156D"/>
    <w:rsid w:val="002C0BD1"/>
    <w:rsid w:val="002C5958"/>
    <w:rsid w:val="002E50B5"/>
    <w:rsid w:val="002E6867"/>
    <w:rsid w:val="002F6827"/>
    <w:rsid w:val="00302276"/>
    <w:rsid w:val="00350ACB"/>
    <w:rsid w:val="003526BA"/>
    <w:rsid w:val="00365925"/>
    <w:rsid w:val="003B1BA4"/>
    <w:rsid w:val="003D3DCA"/>
    <w:rsid w:val="003F38D2"/>
    <w:rsid w:val="003F5DB2"/>
    <w:rsid w:val="004051A8"/>
    <w:rsid w:val="00410CAC"/>
    <w:rsid w:val="00423B2F"/>
    <w:rsid w:val="004301DD"/>
    <w:rsid w:val="00436C35"/>
    <w:rsid w:val="00452B38"/>
    <w:rsid w:val="00452E67"/>
    <w:rsid w:val="00471E6D"/>
    <w:rsid w:val="004804DC"/>
    <w:rsid w:val="00490A1E"/>
    <w:rsid w:val="00493A08"/>
    <w:rsid w:val="004A1BA4"/>
    <w:rsid w:val="004A2910"/>
    <w:rsid w:val="004B378B"/>
    <w:rsid w:val="004C39E4"/>
    <w:rsid w:val="004D06FF"/>
    <w:rsid w:val="004D6A34"/>
    <w:rsid w:val="004E0D78"/>
    <w:rsid w:val="004F721C"/>
    <w:rsid w:val="00527F9F"/>
    <w:rsid w:val="00532DF9"/>
    <w:rsid w:val="005434C0"/>
    <w:rsid w:val="00560FB3"/>
    <w:rsid w:val="00565685"/>
    <w:rsid w:val="005656D5"/>
    <w:rsid w:val="005678DC"/>
    <w:rsid w:val="005C2763"/>
    <w:rsid w:val="005C2F48"/>
    <w:rsid w:val="005D7242"/>
    <w:rsid w:val="006066F7"/>
    <w:rsid w:val="00647244"/>
    <w:rsid w:val="00654F20"/>
    <w:rsid w:val="00655520"/>
    <w:rsid w:val="00663745"/>
    <w:rsid w:val="0068235D"/>
    <w:rsid w:val="00686513"/>
    <w:rsid w:val="006A13DE"/>
    <w:rsid w:val="006A4522"/>
    <w:rsid w:val="006B3905"/>
    <w:rsid w:val="006B6796"/>
    <w:rsid w:val="006D280B"/>
    <w:rsid w:val="006D3DBB"/>
    <w:rsid w:val="006E4246"/>
    <w:rsid w:val="006F5E2F"/>
    <w:rsid w:val="00722A00"/>
    <w:rsid w:val="00740099"/>
    <w:rsid w:val="00755365"/>
    <w:rsid w:val="00774F48"/>
    <w:rsid w:val="0079228A"/>
    <w:rsid w:val="007C08BA"/>
    <w:rsid w:val="007C11C6"/>
    <w:rsid w:val="007D61B8"/>
    <w:rsid w:val="007E0C30"/>
    <w:rsid w:val="007E3447"/>
    <w:rsid w:val="007F66B1"/>
    <w:rsid w:val="00801F42"/>
    <w:rsid w:val="00821FDC"/>
    <w:rsid w:val="00825C7B"/>
    <w:rsid w:val="008361B4"/>
    <w:rsid w:val="00836812"/>
    <w:rsid w:val="00840FFA"/>
    <w:rsid w:val="008474AF"/>
    <w:rsid w:val="008924A5"/>
    <w:rsid w:val="008A5ED5"/>
    <w:rsid w:val="009137E5"/>
    <w:rsid w:val="00943420"/>
    <w:rsid w:val="00945D08"/>
    <w:rsid w:val="0096628A"/>
    <w:rsid w:val="00974D7F"/>
    <w:rsid w:val="00992466"/>
    <w:rsid w:val="009940E4"/>
    <w:rsid w:val="009A5803"/>
    <w:rsid w:val="009E12B8"/>
    <w:rsid w:val="00A061F4"/>
    <w:rsid w:val="00A30264"/>
    <w:rsid w:val="00A50A96"/>
    <w:rsid w:val="00A57EA2"/>
    <w:rsid w:val="00A6417F"/>
    <w:rsid w:val="00A90E8F"/>
    <w:rsid w:val="00A94BFE"/>
    <w:rsid w:val="00AA1BD6"/>
    <w:rsid w:val="00B023A0"/>
    <w:rsid w:val="00B116BC"/>
    <w:rsid w:val="00B20B58"/>
    <w:rsid w:val="00B24833"/>
    <w:rsid w:val="00B46735"/>
    <w:rsid w:val="00B60F76"/>
    <w:rsid w:val="00B808A0"/>
    <w:rsid w:val="00B814CE"/>
    <w:rsid w:val="00B836AE"/>
    <w:rsid w:val="00B924E1"/>
    <w:rsid w:val="00BB5E4C"/>
    <w:rsid w:val="00BC652A"/>
    <w:rsid w:val="00BD4582"/>
    <w:rsid w:val="00BE5CC7"/>
    <w:rsid w:val="00C02682"/>
    <w:rsid w:val="00C04395"/>
    <w:rsid w:val="00C25B1E"/>
    <w:rsid w:val="00C3259A"/>
    <w:rsid w:val="00C77018"/>
    <w:rsid w:val="00C81166"/>
    <w:rsid w:val="00C86622"/>
    <w:rsid w:val="00CA4AF4"/>
    <w:rsid w:val="00CB18CA"/>
    <w:rsid w:val="00CB4412"/>
    <w:rsid w:val="00CB568A"/>
    <w:rsid w:val="00CB7A18"/>
    <w:rsid w:val="00CE413D"/>
    <w:rsid w:val="00CE7D0A"/>
    <w:rsid w:val="00CF7E49"/>
    <w:rsid w:val="00D1533C"/>
    <w:rsid w:val="00D31DF1"/>
    <w:rsid w:val="00D34B9D"/>
    <w:rsid w:val="00D45CD2"/>
    <w:rsid w:val="00D57EEE"/>
    <w:rsid w:val="00D62F55"/>
    <w:rsid w:val="00D85B0A"/>
    <w:rsid w:val="00DA201E"/>
    <w:rsid w:val="00DB79F0"/>
    <w:rsid w:val="00DC2857"/>
    <w:rsid w:val="00DC3088"/>
    <w:rsid w:val="00DC791A"/>
    <w:rsid w:val="00DD0D0E"/>
    <w:rsid w:val="00DD4C05"/>
    <w:rsid w:val="00DD6735"/>
    <w:rsid w:val="00DE6ED4"/>
    <w:rsid w:val="00E32CB3"/>
    <w:rsid w:val="00E339B6"/>
    <w:rsid w:val="00E46289"/>
    <w:rsid w:val="00E57910"/>
    <w:rsid w:val="00E92B52"/>
    <w:rsid w:val="00ED47A7"/>
    <w:rsid w:val="00EF21BC"/>
    <w:rsid w:val="00F01915"/>
    <w:rsid w:val="00F05D12"/>
    <w:rsid w:val="00F06A60"/>
    <w:rsid w:val="00F15FC1"/>
    <w:rsid w:val="00F21193"/>
    <w:rsid w:val="00F21C61"/>
    <w:rsid w:val="00F35560"/>
    <w:rsid w:val="00FC49CB"/>
    <w:rsid w:val="00FC74C1"/>
    <w:rsid w:val="00F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701276"/>
  <w14:defaultImageDpi w14:val="330"/>
  <w15:chartTrackingRefBased/>
  <w15:docId w15:val="{9D46C1F7-09CE-479B-A42E-6B1E3FE9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DA201E"/>
    <w:pPr>
      <w:autoSpaceDE w:val="0"/>
      <w:autoSpaceDN w:val="0"/>
      <w:adjustRightInd w:val="0"/>
    </w:pPr>
    <w:rPr>
      <w:rFonts w:ascii="HelveticaNeue BlackCond" w:hAnsi="HelveticaNeue BlackCond" w:cs="HelveticaNeue BlackCond"/>
      <w:color w:val="000000"/>
      <w:sz w:val="24"/>
      <w:szCs w:val="24"/>
    </w:rPr>
  </w:style>
  <w:style w:type="paragraph" w:customStyle="1" w:styleId="NormalArial">
    <w:name w:val="Normal + Arial"/>
    <w:aliases w:val="8 pt"/>
    <w:basedOn w:val="Default"/>
    <w:rsid w:val="00CB4412"/>
    <w:rPr>
      <w:rFonts w:ascii="Arial" w:hAnsi="Arial" w:cs="Arial"/>
      <w:color w:val="auto"/>
      <w:sz w:val="16"/>
      <w:szCs w:val="16"/>
    </w:rPr>
  </w:style>
  <w:style w:type="character" w:customStyle="1" w:styleId="palevel0secondary">
    <w:name w:val="palevel0secondary"/>
    <w:rsid w:val="00EF21BC"/>
  </w:style>
  <w:style w:type="character" w:customStyle="1" w:styleId="pshyperlink">
    <w:name w:val="pshyperlink"/>
    <w:rsid w:val="00EF21BC"/>
  </w:style>
  <w:style w:type="character" w:styleId="Hyperlink">
    <w:name w:val="Hyperlink"/>
    <w:uiPriority w:val="99"/>
    <w:unhideWhenUsed/>
    <w:rsid w:val="00EF21B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8BA"/>
    <w:rPr>
      <w:rFonts w:ascii="Tahoma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6D280B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D280B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6D280B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D280B"/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oTran\Desktop\majorFro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6D2809-0A4F-46A3-BC5C-B2A4B3B5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majorFromTemplate</Template>
  <TotalTime>24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ThaoTran</dc:creator>
  <cp:keywords/>
  <cp:lastModifiedBy>Thao Tran</cp:lastModifiedBy>
  <cp:revision>46</cp:revision>
  <dcterms:created xsi:type="dcterms:W3CDTF">2017-11-11T01:05:00Z</dcterms:created>
  <dcterms:modified xsi:type="dcterms:W3CDTF">2017-12-02T21:08:00Z</dcterms:modified>
</cp:coreProperties>
</file>